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109AD0A9" w:rsidR="00DE4088" w:rsidRPr="007B5F67" w:rsidRDefault="009F6515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2B9ED53A" w:rsidR="00DE4088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Definir el alcance y requerimientos del proyecto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 Maldonado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0CCACA44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8-04-2025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13562C99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D5FCF3E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15:00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9F6515">
        <w:tc>
          <w:tcPr>
            <w:tcW w:w="4111" w:type="dxa"/>
            <w:shd w:val="clear" w:color="auto" w:fill="D9D9D9"/>
          </w:tcPr>
          <w:p w14:paraId="0962763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</w:tcPr>
          <w:p w14:paraId="215F0F07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</w:tcPr>
          <w:p w14:paraId="56D0459A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Proveedores</w:t>
            </w:r>
          </w:p>
        </w:tc>
        <w:tc>
          <w:tcPr>
            <w:tcW w:w="2835" w:type="dxa"/>
            <w:vAlign w:val="center"/>
          </w:tcPr>
          <w:p w14:paraId="0BC59C4B" w14:textId="764B7F6E" w:rsidR="00FA1E80" w:rsidRPr="001B2A73" w:rsidRDefault="00FA1E80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Ventas</w:t>
            </w:r>
          </w:p>
        </w:tc>
        <w:tc>
          <w:tcPr>
            <w:tcW w:w="2835" w:type="dxa"/>
            <w:vAlign w:val="center"/>
          </w:tcPr>
          <w:p w14:paraId="23C2B06F" w14:textId="77777777" w:rsidR="00FA1E80" w:rsidRPr="007B5F67" w:rsidRDefault="00FA1E80" w:rsidP="009F6515">
            <w:pPr>
              <w:spacing w:after="0"/>
              <w:rPr>
                <w:rFonts w:ascii="Arial" w:hAnsi="Arial" w:cs="Arial"/>
              </w:rPr>
            </w:pP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</w:t>
            </w:r>
            <w:r>
              <w:rPr>
                <w:rFonts w:ascii="Arial" w:hAnsi="Arial" w:cs="Arial"/>
              </w:rPr>
              <w:t xml:space="preserve"> de Productos</w:t>
            </w:r>
          </w:p>
        </w:tc>
        <w:tc>
          <w:tcPr>
            <w:tcW w:w="2835" w:type="dxa"/>
            <w:vAlign w:val="center"/>
          </w:tcPr>
          <w:p w14:paraId="3541A161" w14:textId="11A465BC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 Maldonado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Devoluciones</w:t>
            </w:r>
          </w:p>
        </w:tc>
        <w:tc>
          <w:tcPr>
            <w:tcW w:w="2835" w:type="dxa"/>
            <w:vAlign w:val="center"/>
          </w:tcPr>
          <w:p w14:paraId="502DDD6B" w14:textId="77777777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2B5126A2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15245B93" w14:textId="583F70E6" w:rsidR="009F6515" w:rsidRDefault="009F6515" w:rsidP="009F6515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9F6515">
        <w:rPr>
          <w:rFonts w:ascii="Arial" w:hAnsi="Arial" w:cs="Arial"/>
          <w:i/>
          <w:color w:val="0D0D0D" w:themeColor="text1" w:themeTint="F2"/>
        </w:rPr>
        <w:t>Se validó la estructura general del documento de alcance y se completaron los detalles de los cuatro módulos del sistema (Productos, Ventas, Proveedores y Devoluciones).</w:t>
      </w:r>
    </w:p>
    <w:p w14:paraId="5E5D738B" w14:textId="77777777" w:rsidR="009F6515" w:rsidRPr="009F6515" w:rsidRDefault="009F6515" w:rsidP="009F6515">
      <w:pPr>
        <w:spacing w:after="0"/>
        <w:ind w:left="360"/>
        <w:rPr>
          <w:rFonts w:ascii="Arial" w:hAnsi="Arial" w:cs="Arial"/>
          <w:i/>
          <w:color w:val="0D0D0D" w:themeColor="text1" w:themeTint="F2"/>
          <w:sz w:val="12"/>
          <w:szCs w:val="12"/>
        </w:rPr>
      </w:pPr>
    </w:p>
    <w:p w14:paraId="62766D65" w14:textId="1D22DEDC" w:rsidR="009F6515" w:rsidRPr="009F6515" w:rsidRDefault="009F6515" w:rsidP="009F6515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9F6515">
        <w:rPr>
          <w:rFonts w:ascii="Arial" w:hAnsi="Arial" w:cs="Arial"/>
          <w:i/>
          <w:color w:val="0D0D0D" w:themeColor="text1" w:themeTint="F2"/>
        </w:rPr>
        <w:t>Se definieron los requerimientos necesarios para la implementación de cada módulo del sistema.</w:t>
      </w:r>
    </w:p>
    <w:p w14:paraId="7F2C52EE" w14:textId="77777777" w:rsidR="009F6515" w:rsidRPr="009F6515" w:rsidRDefault="009F6515" w:rsidP="009F6515">
      <w:pPr>
        <w:spacing w:after="0"/>
        <w:ind w:left="360"/>
        <w:rPr>
          <w:rFonts w:ascii="Arial" w:hAnsi="Arial" w:cs="Arial"/>
          <w:i/>
          <w:color w:val="0D0D0D" w:themeColor="text1" w:themeTint="F2"/>
          <w:sz w:val="12"/>
          <w:szCs w:val="12"/>
        </w:rPr>
      </w:pPr>
    </w:p>
    <w:p w14:paraId="1EA4B16C" w14:textId="30CB27A8" w:rsidR="009F6515" w:rsidRPr="009F6515" w:rsidRDefault="009F6515" w:rsidP="009F6515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9F6515">
        <w:rPr>
          <w:rFonts w:ascii="Arial" w:hAnsi="Arial" w:cs="Arial"/>
          <w:i/>
          <w:color w:val="0D0D0D" w:themeColor="text1" w:themeTint="F2"/>
        </w:rPr>
        <w:t>Se designaron responsables para el desarrollo inicial de cada módulo durante el primer parcial.</w:t>
      </w:r>
    </w:p>
    <w:p w14:paraId="1610D414" w14:textId="77777777" w:rsidR="009F6515" w:rsidRPr="009F6515" w:rsidRDefault="009F6515" w:rsidP="009F6515">
      <w:pPr>
        <w:spacing w:after="0"/>
        <w:ind w:left="360"/>
        <w:rPr>
          <w:rFonts w:ascii="Arial" w:hAnsi="Arial" w:cs="Arial"/>
          <w:i/>
          <w:color w:val="0D0D0D" w:themeColor="text1" w:themeTint="F2"/>
          <w:sz w:val="12"/>
          <w:szCs w:val="12"/>
        </w:rPr>
      </w:pPr>
    </w:p>
    <w:p w14:paraId="10123AA6" w14:textId="2C8DB339" w:rsidR="009F6515" w:rsidRPr="009F6515" w:rsidRDefault="009F6515" w:rsidP="009F6515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Pr="009F6515">
        <w:rPr>
          <w:rFonts w:ascii="Arial" w:hAnsi="Arial" w:cs="Arial"/>
          <w:i/>
          <w:color w:val="0D0D0D" w:themeColor="text1" w:themeTint="F2"/>
        </w:rPr>
        <w:t xml:space="preserve">acordó el uso de tecnologías como Visual Studio </w:t>
      </w:r>
      <w:proofErr w:type="spellStart"/>
      <w:r w:rsidRPr="009F6515">
        <w:rPr>
          <w:rFonts w:ascii="Arial" w:hAnsi="Arial" w:cs="Arial"/>
          <w:i/>
          <w:color w:val="0D0D0D" w:themeColor="text1" w:themeTint="F2"/>
        </w:rPr>
        <w:t>Code</w:t>
      </w:r>
      <w:proofErr w:type="spellEnd"/>
      <w:r w:rsidRPr="009F6515">
        <w:rPr>
          <w:rFonts w:ascii="Arial" w:hAnsi="Arial" w:cs="Arial"/>
          <w:i/>
          <w:color w:val="0D0D0D" w:themeColor="text1" w:themeTint="F2"/>
        </w:rPr>
        <w:t>, HTML/CSS, JavaScript, P</w:t>
      </w:r>
      <w:r w:rsidR="002C6613">
        <w:rPr>
          <w:rFonts w:ascii="Arial" w:hAnsi="Arial" w:cs="Arial"/>
          <w:i/>
          <w:color w:val="0D0D0D" w:themeColor="text1" w:themeTint="F2"/>
        </w:rPr>
        <w:t>HP</w:t>
      </w:r>
      <w:r w:rsidRPr="009F6515">
        <w:rPr>
          <w:rFonts w:ascii="Arial" w:hAnsi="Arial" w:cs="Arial"/>
          <w:i/>
          <w:color w:val="0D0D0D" w:themeColor="text1" w:themeTint="F2"/>
        </w:rPr>
        <w:t xml:space="preserve"> y MySQL como base de datos.</w:t>
      </w:r>
    </w:p>
    <w:p w14:paraId="434D355C" w14:textId="77777777" w:rsidR="002C6613" w:rsidRPr="002C6613" w:rsidRDefault="002C661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325A54F7" w14:textId="62A4D0D3" w:rsidR="002C6613" w:rsidRDefault="002C6613" w:rsidP="002C6613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2C6613">
        <w:rPr>
          <w:rFonts w:ascii="Arial" w:hAnsi="Arial" w:cs="Arial"/>
          <w:i/>
          <w:color w:val="0D0D0D" w:themeColor="text1" w:themeTint="F2"/>
        </w:rPr>
        <w:t>Finalizar y subir el Documento de Alcance</w:t>
      </w:r>
    </w:p>
    <w:p w14:paraId="47E8C780" w14:textId="4334C9D5" w:rsidR="002C6613" w:rsidRDefault="002C6613" w:rsidP="002C6613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2C6613">
        <w:rPr>
          <w:rFonts w:ascii="Arial" w:hAnsi="Arial" w:cs="Arial"/>
          <w:i/>
          <w:color w:val="0D0D0D" w:themeColor="text1" w:themeTint="F2"/>
        </w:rPr>
        <w:t>Redactar el Documento de Requerimientos</w:t>
      </w:r>
    </w:p>
    <w:p w14:paraId="3B8E8FD6" w14:textId="53DE973F" w:rsidR="004C3BA6" w:rsidRDefault="002C6613" w:rsidP="002C6613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2C6613">
        <w:rPr>
          <w:rFonts w:ascii="Arial" w:hAnsi="Arial" w:cs="Arial"/>
          <w:i/>
          <w:color w:val="0D0D0D" w:themeColor="text1" w:themeTint="F2"/>
        </w:rPr>
        <w:t>Elaborar la Bitácora de Reuniones en Word</w:t>
      </w:r>
    </w:p>
    <w:p w14:paraId="19DB752F" w14:textId="77777777" w:rsidR="00A3088A" w:rsidRPr="002C6613" w:rsidRDefault="00A3088A" w:rsidP="00A3088A">
      <w:pPr>
        <w:pStyle w:val="Textoindependiente"/>
        <w:ind w:left="360"/>
        <w:rPr>
          <w:rFonts w:ascii="Arial" w:hAnsi="Arial" w:cs="Arial"/>
          <w:i/>
          <w:color w:val="0D0D0D" w:themeColor="text1" w:themeTint="F2"/>
        </w:rPr>
      </w:pP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5CEF0" w14:textId="77777777" w:rsidR="00F73E76" w:rsidRDefault="00F73E76" w:rsidP="00E45455">
      <w:pPr>
        <w:spacing w:after="0" w:line="240" w:lineRule="auto"/>
      </w:pPr>
      <w:r>
        <w:separator/>
      </w:r>
    </w:p>
  </w:endnote>
  <w:endnote w:type="continuationSeparator" w:id="0">
    <w:p w14:paraId="66A58C86" w14:textId="77777777" w:rsidR="00F73E76" w:rsidRDefault="00F73E76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88C70" w14:textId="77777777" w:rsidR="00F73E76" w:rsidRDefault="00F73E76" w:rsidP="00E45455">
      <w:pPr>
        <w:spacing w:after="0" w:line="240" w:lineRule="auto"/>
      </w:pPr>
      <w:r>
        <w:separator/>
      </w:r>
    </w:p>
  </w:footnote>
  <w:footnote w:type="continuationSeparator" w:id="0">
    <w:p w14:paraId="2D7DDA25" w14:textId="77777777" w:rsidR="00F73E76" w:rsidRDefault="00F73E76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6613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3E76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BIT_01_GRUPO-A_08042025.docx</Template>
  <TotalTime>4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3</cp:revision>
  <dcterms:created xsi:type="dcterms:W3CDTF">2025-04-17T19:27:00Z</dcterms:created>
  <dcterms:modified xsi:type="dcterms:W3CDTF">2025-04-17T19:28:00Z</dcterms:modified>
</cp:coreProperties>
</file>